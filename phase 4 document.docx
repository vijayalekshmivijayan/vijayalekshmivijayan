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8B90" w14:textId="18A17229" w:rsidR="00B5632C" w:rsidRDefault="00170A1C">
      <w:pPr>
        <w:pStyle w:val="Heading1"/>
      </w:pPr>
      <w:r>
        <w:t>E</w:t>
      </w:r>
      <w:r w:rsidR="00095C51">
        <w:t xml:space="preserve">NVIRONMENTAL MONITORING USING IOT </w:t>
      </w:r>
    </w:p>
    <w:p w14:paraId="00F8ED28" w14:textId="242F106B" w:rsidR="00B5632C" w:rsidRPr="00351A86" w:rsidRDefault="00351A86">
      <w:pPr>
        <w:rPr>
          <w:b/>
          <w:bCs/>
        </w:rPr>
      </w:pPr>
      <w:r>
        <w:rPr>
          <w:b/>
          <w:bCs/>
        </w:rPr>
        <w:t xml:space="preserve">PHASE 4 PROJECT DOCUMENT </w:t>
      </w:r>
    </w:p>
    <w:p w14:paraId="751068BF" w14:textId="7F0C20F5" w:rsidR="00B5632C" w:rsidRDefault="00976152">
      <w:pPr>
        <w:rPr>
          <w:b/>
          <w:bCs/>
          <w:u w:val="single"/>
        </w:rPr>
      </w:pPr>
      <w:r>
        <w:rPr>
          <w:b/>
          <w:bCs/>
          <w:u w:val="single"/>
        </w:rPr>
        <w:t>TITLE:</w:t>
      </w:r>
      <w:r w:rsidR="0071265B">
        <w:rPr>
          <w:b/>
          <w:bCs/>
          <w:u w:val="single"/>
        </w:rPr>
        <w:t xml:space="preserve">CREATING </w:t>
      </w:r>
      <w:r w:rsidR="00887200">
        <w:rPr>
          <w:b/>
          <w:bCs/>
          <w:u w:val="single"/>
        </w:rPr>
        <w:t xml:space="preserve">A </w:t>
      </w:r>
      <w:r w:rsidR="0071265B">
        <w:rPr>
          <w:b/>
          <w:bCs/>
          <w:u w:val="single"/>
        </w:rPr>
        <w:t xml:space="preserve">WEB PAGE FOR ENVIRONMENTAL MONITORING USING INTERNET OF THINGS </w:t>
      </w:r>
    </w:p>
    <w:p w14:paraId="70064E59" w14:textId="371F1530" w:rsidR="00E2278E" w:rsidRDefault="00E2278E">
      <w:pPr>
        <w:rPr>
          <w:b/>
          <w:bCs/>
        </w:rPr>
      </w:pPr>
      <w:r>
        <w:rPr>
          <w:b/>
          <w:bCs/>
        </w:rPr>
        <w:t xml:space="preserve">BATCH MEMBERS: </w:t>
      </w:r>
    </w:p>
    <w:p w14:paraId="50430D74" w14:textId="4AD098F6" w:rsidR="00E2278E" w:rsidRDefault="00E2278E" w:rsidP="00E2278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SRI MARUTHA SUVETHA S </w:t>
      </w:r>
      <w:r w:rsidR="00233791">
        <w:rPr>
          <w:b/>
          <w:bCs/>
        </w:rPr>
        <w:t>– 962321106311</w:t>
      </w:r>
    </w:p>
    <w:p w14:paraId="2C735437" w14:textId="5885518F" w:rsidR="00233791" w:rsidRDefault="00233791" w:rsidP="00E2278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VIJAYA LEKSHMI V </w:t>
      </w:r>
      <w:r w:rsidR="00101D40">
        <w:rPr>
          <w:b/>
          <w:bCs/>
        </w:rPr>
        <w:t xml:space="preserve">– 962321106313 </w:t>
      </w:r>
    </w:p>
    <w:p w14:paraId="6A96D00F" w14:textId="4FC7A78F" w:rsidR="00101D40" w:rsidRDefault="00101D40" w:rsidP="00E2278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MALAVIKA A – 962321106701 </w:t>
      </w:r>
    </w:p>
    <w:p w14:paraId="314434E6" w14:textId="6F9C40D6" w:rsidR="00101D40" w:rsidRDefault="0091667E" w:rsidP="00E2278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JOBIYA M – 962321106305 </w:t>
      </w:r>
    </w:p>
    <w:p w14:paraId="5072F9BA" w14:textId="5C6A5BE4" w:rsidR="00984A85" w:rsidRDefault="0091667E" w:rsidP="00987A4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ISWARIYA M </w:t>
      </w:r>
      <w:r w:rsidR="00984A85">
        <w:rPr>
          <w:b/>
          <w:bCs/>
        </w:rPr>
        <w:t>–</w:t>
      </w:r>
      <w:r>
        <w:rPr>
          <w:b/>
          <w:bCs/>
        </w:rPr>
        <w:t xml:space="preserve"> </w:t>
      </w:r>
      <w:r w:rsidR="00984A85">
        <w:rPr>
          <w:b/>
          <w:bCs/>
        </w:rPr>
        <w:t xml:space="preserve">962321106304 </w:t>
      </w:r>
    </w:p>
    <w:p w14:paraId="65E33FB7" w14:textId="77777777" w:rsidR="00984A85" w:rsidRPr="00771297" w:rsidRDefault="00984A85" w:rsidP="00771297">
      <w:pPr>
        <w:rPr>
          <w:b/>
          <w:bCs/>
          <w:sz w:val="32"/>
          <w:szCs w:val="32"/>
        </w:rPr>
      </w:pPr>
      <w:r w:rsidRPr="00771297">
        <w:rPr>
          <w:b/>
          <w:bCs/>
          <w:sz w:val="32"/>
          <w:szCs w:val="32"/>
        </w:rPr>
        <w:t xml:space="preserve">Creating a webpage for environmental monitoring using </w:t>
      </w:r>
      <w:proofErr w:type="spellStart"/>
      <w:r w:rsidRPr="00771297">
        <w:rPr>
          <w:b/>
          <w:bCs/>
          <w:sz w:val="32"/>
          <w:szCs w:val="32"/>
        </w:rPr>
        <w:t>IoT</w:t>
      </w:r>
      <w:proofErr w:type="spellEnd"/>
      <w:r w:rsidRPr="00771297">
        <w:rPr>
          <w:b/>
          <w:bCs/>
          <w:sz w:val="32"/>
          <w:szCs w:val="32"/>
        </w:rPr>
        <w:t xml:space="preserve"> involves several steps:</w:t>
      </w:r>
    </w:p>
    <w:p w14:paraId="5A1045F1" w14:textId="77777777" w:rsidR="00984A85" w:rsidRDefault="00984A85" w:rsidP="00984A85">
      <w:pPr>
        <w:pStyle w:val="ListParagraph"/>
        <w:rPr>
          <w:b/>
          <w:bCs/>
        </w:rPr>
      </w:pPr>
    </w:p>
    <w:p w14:paraId="38AA89A1" w14:textId="77777777" w:rsidR="005B303F" w:rsidRDefault="00984A85" w:rsidP="00AD50E3">
      <w:pPr>
        <w:pStyle w:val="ListParagraph"/>
        <w:numPr>
          <w:ilvl w:val="0"/>
          <w:numId w:val="9"/>
        </w:numPr>
        <w:rPr>
          <w:b/>
          <w:bCs/>
        </w:rPr>
      </w:pPr>
      <w:r w:rsidRPr="00771297">
        <w:rPr>
          <w:b/>
          <w:bCs/>
          <w:sz w:val="28"/>
          <w:szCs w:val="28"/>
        </w:rPr>
        <w:t>Hardware Setup</w:t>
      </w:r>
      <w:r>
        <w:rPr>
          <w:b/>
          <w:bCs/>
        </w:rPr>
        <w:t>:</w:t>
      </w:r>
    </w:p>
    <w:p w14:paraId="3D580F0F" w14:textId="1BA233D1" w:rsidR="00984A85" w:rsidRDefault="00984A85" w:rsidP="005B303F">
      <w:pPr>
        <w:pStyle w:val="ListParagraph"/>
        <w:rPr>
          <w:b/>
          <w:bCs/>
        </w:rPr>
      </w:pPr>
      <w:r>
        <w:rPr>
          <w:b/>
          <w:bCs/>
        </w:rPr>
        <w:t xml:space="preserve"> First, you need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 xml:space="preserve"> devices and sensors to collect environmental data, such as temperature, humidity, air quality, etc. Set up and connect these devices to the internet.</w:t>
      </w:r>
    </w:p>
    <w:p w14:paraId="76468A7D" w14:textId="77777777" w:rsidR="00984A85" w:rsidRDefault="00984A85" w:rsidP="00984A85">
      <w:pPr>
        <w:pStyle w:val="ListParagraph"/>
        <w:rPr>
          <w:b/>
          <w:bCs/>
        </w:rPr>
      </w:pPr>
    </w:p>
    <w:p w14:paraId="111086CB" w14:textId="77777777" w:rsidR="005B303F" w:rsidRDefault="00984A85" w:rsidP="00AD50E3">
      <w:pPr>
        <w:pStyle w:val="ListParagraph"/>
        <w:numPr>
          <w:ilvl w:val="0"/>
          <w:numId w:val="9"/>
        </w:numPr>
        <w:rPr>
          <w:b/>
          <w:bCs/>
        </w:rPr>
      </w:pPr>
      <w:r w:rsidRPr="00771297">
        <w:rPr>
          <w:b/>
          <w:bCs/>
          <w:sz w:val="28"/>
          <w:szCs w:val="28"/>
        </w:rPr>
        <w:t>Data Collection</w:t>
      </w:r>
      <w:r>
        <w:rPr>
          <w:b/>
          <w:bCs/>
        </w:rPr>
        <w:t xml:space="preserve">: </w:t>
      </w:r>
    </w:p>
    <w:p w14:paraId="0B3BC7A9" w14:textId="016EC1E1" w:rsidR="00984A85" w:rsidRDefault="00984A85" w:rsidP="005B303F">
      <w:pPr>
        <w:pStyle w:val="ListParagraph"/>
        <w:rPr>
          <w:b/>
          <w:bCs/>
        </w:rPr>
      </w:pPr>
      <w:r>
        <w:rPr>
          <w:b/>
          <w:bCs/>
        </w:rPr>
        <w:t xml:space="preserve">Gather data from the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 xml:space="preserve"> devices and sensors. This data can be transmitted using various communication protocols, such as MQTT, HTTP, or </w:t>
      </w:r>
      <w:proofErr w:type="spellStart"/>
      <w:r>
        <w:rPr>
          <w:b/>
          <w:bCs/>
        </w:rPr>
        <w:t>WebSockets</w:t>
      </w:r>
      <w:proofErr w:type="spellEnd"/>
      <w:r>
        <w:rPr>
          <w:b/>
          <w:bCs/>
        </w:rPr>
        <w:t>.</w:t>
      </w:r>
    </w:p>
    <w:p w14:paraId="0F67679A" w14:textId="77777777" w:rsidR="00984A85" w:rsidRDefault="00984A85" w:rsidP="00984A85">
      <w:pPr>
        <w:pStyle w:val="ListParagraph"/>
        <w:rPr>
          <w:b/>
          <w:bCs/>
        </w:rPr>
      </w:pPr>
    </w:p>
    <w:p w14:paraId="752F4AA2" w14:textId="77777777" w:rsidR="005B303F" w:rsidRPr="00771297" w:rsidRDefault="00984A85" w:rsidP="00144016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771297">
        <w:rPr>
          <w:b/>
          <w:bCs/>
          <w:sz w:val="28"/>
          <w:szCs w:val="28"/>
        </w:rPr>
        <w:t xml:space="preserve">Server Backend: </w:t>
      </w:r>
    </w:p>
    <w:p w14:paraId="0CFE442F" w14:textId="420FDA1C" w:rsidR="00984A85" w:rsidRDefault="00984A85" w:rsidP="005B303F">
      <w:pPr>
        <w:pStyle w:val="ListParagraph"/>
        <w:rPr>
          <w:b/>
          <w:bCs/>
        </w:rPr>
      </w:pPr>
      <w:r>
        <w:rPr>
          <w:b/>
          <w:bCs/>
        </w:rPr>
        <w:t>Create a server or use a cloud service to receive, store, and process the data. This server can be hosted on a platform like AWS, Azure, or a Raspberry Pi.</w:t>
      </w:r>
    </w:p>
    <w:p w14:paraId="118A6C42" w14:textId="77777777" w:rsidR="00984A85" w:rsidRDefault="00984A85" w:rsidP="00984A85">
      <w:pPr>
        <w:pStyle w:val="ListParagraph"/>
        <w:rPr>
          <w:b/>
          <w:bCs/>
        </w:rPr>
      </w:pPr>
    </w:p>
    <w:p w14:paraId="214B96D2" w14:textId="77777777" w:rsidR="005B303F" w:rsidRDefault="00984A85" w:rsidP="005B303F">
      <w:pPr>
        <w:pStyle w:val="ListParagraph"/>
        <w:numPr>
          <w:ilvl w:val="0"/>
          <w:numId w:val="9"/>
        </w:numPr>
        <w:rPr>
          <w:b/>
          <w:bCs/>
        </w:rPr>
      </w:pPr>
      <w:r w:rsidRPr="00F61183">
        <w:rPr>
          <w:b/>
          <w:bCs/>
          <w:sz w:val="28"/>
          <w:szCs w:val="28"/>
        </w:rPr>
        <w:t>Database</w:t>
      </w:r>
      <w:r>
        <w:rPr>
          <w:b/>
          <w:bCs/>
        </w:rPr>
        <w:t xml:space="preserve">: </w:t>
      </w:r>
    </w:p>
    <w:p w14:paraId="0667E7C3" w14:textId="324F2502" w:rsidR="00984A85" w:rsidRDefault="00984A85" w:rsidP="00984A85">
      <w:pPr>
        <w:pStyle w:val="ListParagraph"/>
        <w:rPr>
          <w:b/>
          <w:bCs/>
        </w:rPr>
      </w:pPr>
      <w:r>
        <w:rPr>
          <w:b/>
          <w:bCs/>
        </w:rPr>
        <w:t>Set up a database to store the collected environmental data. Common choices include MySQL, PostgreSQL, or NoSQL databases like MongoDB.</w:t>
      </w:r>
    </w:p>
    <w:p w14:paraId="5B32D7C4" w14:textId="77777777" w:rsidR="00984A85" w:rsidRDefault="00984A85" w:rsidP="00984A85">
      <w:pPr>
        <w:pStyle w:val="ListParagraph"/>
        <w:rPr>
          <w:b/>
          <w:bCs/>
        </w:rPr>
      </w:pPr>
    </w:p>
    <w:p w14:paraId="5DD6BB43" w14:textId="77777777" w:rsidR="005B303F" w:rsidRDefault="00984A85" w:rsidP="005B303F">
      <w:pPr>
        <w:pStyle w:val="ListParagraph"/>
        <w:numPr>
          <w:ilvl w:val="0"/>
          <w:numId w:val="9"/>
        </w:numPr>
        <w:rPr>
          <w:b/>
          <w:bCs/>
        </w:rPr>
      </w:pPr>
      <w:r w:rsidRPr="00F61183">
        <w:rPr>
          <w:b/>
          <w:bCs/>
          <w:sz w:val="28"/>
          <w:szCs w:val="28"/>
        </w:rPr>
        <w:t>Web Application</w:t>
      </w:r>
      <w:r>
        <w:rPr>
          <w:b/>
          <w:bCs/>
        </w:rPr>
        <w:t xml:space="preserve">: </w:t>
      </w:r>
    </w:p>
    <w:p w14:paraId="488C4F52" w14:textId="26A3328B" w:rsidR="00984A85" w:rsidRDefault="00984A85" w:rsidP="00984A85">
      <w:pPr>
        <w:pStyle w:val="ListParagraph"/>
        <w:rPr>
          <w:b/>
          <w:bCs/>
        </w:rPr>
      </w:pPr>
      <w:r>
        <w:rPr>
          <w:b/>
          <w:bCs/>
        </w:rPr>
        <w:t xml:space="preserve">Develop a web application for data visualization. You can use HTML, CSS, and JavaScript, and frameworks like React, Angular, or </w:t>
      </w:r>
      <w:proofErr w:type="spellStart"/>
      <w:r>
        <w:rPr>
          <w:b/>
          <w:bCs/>
        </w:rPr>
        <w:t>Vue.js</w:t>
      </w:r>
      <w:proofErr w:type="spellEnd"/>
      <w:r>
        <w:rPr>
          <w:b/>
          <w:bCs/>
        </w:rPr>
        <w:t xml:space="preserve"> for the front-end.</w:t>
      </w:r>
    </w:p>
    <w:p w14:paraId="49CBE3D1" w14:textId="77777777" w:rsidR="00984A85" w:rsidRDefault="00984A85" w:rsidP="00984A85">
      <w:pPr>
        <w:pStyle w:val="ListParagraph"/>
        <w:rPr>
          <w:b/>
          <w:bCs/>
        </w:rPr>
      </w:pPr>
    </w:p>
    <w:p w14:paraId="0A467727" w14:textId="77777777" w:rsidR="00F61183" w:rsidRPr="00F61183" w:rsidRDefault="00984A85" w:rsidP="00F6118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61183">
        <w:rPr>
          <w:b/>
          <w:bCs/>
          <w:sz w:val="28"/>
          <w:szCs w:val="28"/>
        </w:rPr>
        <w:t>Real-time Data Display:</w:t>
      </w:r>
    </w:p>
    <w:p w14:paraId="2DEF9966" w14:textId="5780FBBD" w:rsidR="00984A85" w:rsidRDefault="00984A85" w:rsidP="00984A85">
      <w:pPr>
        <w:pStyle w:val="ListParagraph"/>
        <w:rPr>
          <w:b/>
          <w:bCs/>
        </w:rPr>
      </w:pPr>
      <w:r>
        <w:rPr>
          <w:b/>
          <w:bCs/>
        </w:rPr>
        <w:t xml:space="preserve"> Implement real-time data updates on the webpage using technologies like </w:t>
      </w:r>
      <w:proofErr w:type="spellStart"/>
      <w:r>
        <w:rPr>
          <w:b/>
          <w:bCs/>
        </w:rPr>
        <w:t>WebSockets</w:t>
      </w:r>
      <w:proofErr w:type="spellEnd"/>
      <w:r>
        <w:rPr>
          <w:b/>
          <w:bCs/>
        </w:rPr>
        <w:t xml:space="preserve"> or Server-Sent Events (SSE) for live monitoring.</w:t>
      </w:r>
    </w:p>
    <w:p w14:paraId="5BDCBB0A" w14:textId="77777777" w:rsidR="00984A85" w:rsidRDefault="00984A85" w:rsidP="00984A85">
      <w:pPr>
        <w:pStyle w:val="ListParagraph"/>
        <w:rPr>
          <w:b/>
          <w:bCs/>
        </w:rPr>
      </w:pPr>
    </w:p>
    <w:p w14:paraId="5775B148" w14:textId="77777777" w:rsidR="00AB2AC8" w:rsidRDefault="00984A85" w:rsidP="00AB2AC8">
      <w:pPr>
        <w:pStyle w:val="ListParagraph"/>
        <w:numPr>
          <w:ilvl w:val="0"/>
          <w:numId w:val="9"/>
        </w:numPr>
        <w:rPr>
          <w:b/>
          <w:bCs/>
        </w:rPr>
      </w:pPr>
      <w:r w:rsidRPr="00771297">
        <w:rPr>
          <w:b/>
          <w:bCs/>
          <w:sz w:val="28"/>
          <w:szCs w:val="28"/>
        </w:rPr>
        <w:t>Data Visualization</w:t>
      </w:r>
      <w:r>
        <w:rPr>
          <w:b/>
          <w:bCs/>
        </w:rPr>
        <w:t xml:space="preserve">: </w:t>
      </w:r>
    </w:p>
    <w:p w14:paraId="3E00586F" w14:textId="670C21B3" w:rsidR="00984A85" w:rsidRDefault="00984A85" w:rsidP="00AB2AC8">
      <w:pPr>
        <w:pStyle w:val="ListParagraph"/>
        <w:rPr>
          <w:b/>
          <w:bCs/>
        </w:rPr>
      </w:pPr>
      <w:r>
        <w:rPr>
          <w:b/>
          <w:bCs/>
        </w:rPr>
        <w:t xml:space="preserve">Create interactive charts and graphs to display the environmental data in a user-friendly format. Libraries like D3.js, </w:t>
      </w:r>
      <w:proofErr w:type="spellStart"/>
      <w:r>
        <w:rPr>
          <w:b/>
          <w:bCs/>
        </w:rPr>
        <w:t>Chart.js</w:t>
      </w:r>
      <w:proofErr w:type="spellEnd"/>
      <w:r>
        <w:rPr>
          <w:b/>
          <w:bCs/>
        </w:rPr>
        <w:t xml:space="preserve">, Or </w:t>
      </w:r>
      <w:proofErr w:type="spellStart"/>
      <w:r>
        <w:rPr>
          <w:b/>
          <w:bCs/>
        </w:rPr>
        <w:t>Plotly</w:t>
      </w:r>
      <w:proofErr w:type="spellEnd"/>
      <w:r>
        <w:rPr>
          <w:b/>
          <w:bCs/>
        </w:rPr>
        <w:t xml:space="preserve"> can help with this.</w:t>
      </w:r>
    </w:p>
    <w:p w14:paraId="2E4D6015" w14:textId="77777777" w:rsidR="00984A85" w:rsidRDefault="00984A85" w:rsidP="00984A85">
      <w:pPr>
        <w:pStyle w:val="ListParagraph"/>
        <w:rPr>
          <w:b/>
          <w:bCs/>
        </w:rPr>
      </w:pPr>
    </w:p>
    <w:p w14:paraId="4E2F4E7A" w14:textId="77777777" w:rsidR="00AB2AC8" w:rsidRDefault="00984A85" w:rsidP="00AB2AC8">
      <w:pPr>
        <w:pStyle w:val="ListParagraph"/>
        <w:numPr>
          <w:ilvl w:val="0"/>
          <w:numId w:val="9"/>
        </w:numPr>
        <w:rPr>
          <w:b/>
          <w:bCs/>
        </w:rPr>
      </w:pPr>
      <w:r w:rsidRPr="00AB2AC8">
        <w:rPr>
          <w:b/>
          <w:bCs/>
          <w:sz w:val="28"/>
          <w:szCs w:val="28"/>
        </w:rPr>
        <w:t>User Authentication</w:t>
      </w:r>
      <w:r>
        <w:rPr>
          <w:b/>
          <w:bCs/>
        </w:rPr>
        <w:t>:</w:t>
      </w:r>
    </w:p>
    <w:p w14:paraId="696BE396" w14:textId="445363FA" w:rsidR="00984A85" w:rsidRDefault="00984A85" w:rsidP="00AB2AC8">
      <w:pPr>
        <w:pStyle w:val="ListParagraph"/>
        <w:rPr>
          <w:b/>
          <w:bCs/>
        </w:rPr>
      </w:pPr>
      <w:r>
        <w:rPr>
          <w:b/>
          <w:bCs/>
        </w:rPr>
        <w:t xml:space="preserve"> If needed, implement user authentication and authorization to control access to the monitoring system.</w:t>
      </w:r>
    </w:p>
    <w:p w14:paraId="6B06E926" w14:textId="77777777" w:rsidR="00984A85" w:rsidRDefault="00984A85" w:rsidP="00984A85">
      <w:pPr>
        <w:pStyle w:val="ListParagraph"/>
        <w:rPr>
          <w:b/>
          <w:bCs/>
        </w:rPr>
      </w:pPr>
    </w:p>
    <w:p w14:paraId="0C17D493" w14:textId="77777777" w:rsidR="00374730" w:rsidRDefault="00984A85" w:rsidP="00374730">
      <w:pPr>
        <w:pStyle w:val="ListParagraph"/>
        <w:numPr>
          <w:ilvl w:val="0"/>
          <w:numId w:val="9"/>
        </w:numPr>
        <w:rPr>
          <w:b/>
          <w:bCs/>
        </w:rPr>
      </w:pPr>
      <w:r w:rsidRPr="00AB2AC8">
        <w:rPr>
          <w:b/>
          <w:bCs/>
          <w:sz w:val="28"/>
          <w:szCs w:val="28"/>
        </w:rPr>
        <w:t>Notifications</w:t>
      </w:r>
      <w:r>
        <w:rPr>
          <w:b/>
          <w:bCs/>
        </w:rPr>
        <w:t>:</w:t>
      </w:r>
    </w:p>
    <w:p w14:paraId="03FC8057" w14:textId="77777777" w:rsidR="003819F5" w:rsidRDefault="00984A85" w:rsidP="003819F5">
      <w:pPr>
        <w:pStyle w:val="ListParagraph"/>
        <w:rPr>
          <w:b/>
          <w:bCs/>
        </w:rPr>
      </w:pPr>
      <w:r>
        <w:rPr>
          <w:b/>
          <w:bCs/>
        </w:rPr>
        <w:t xml:space="preserve"> Set up alerts and notifications based on specific environmental conditions using email, SMS, or push notifications.</w:t>
      </w:r>
    </w:p>
    <w:p w14:paraId="1445BFC8" w14:textId="1CEAC573" w:rsidR="00E201D6" w:rsidRPr="00E201D6" w:rsidRDefault="00E201D6" w:rsidP="00E201D6">
      <w:pPr>
        <w:rPr>
          <w:b/>
          <w:bCs/>
        </w:rPr>
      </w:pPr>
    </w:p>
    <w:p w14:paraId="3CA565C2" w14:textId="77777777" w:rsidR="00E201D6" w:rsidRPr="00E201D6" w:rsidRDefault="00E201D6" w:rsidP="003819F5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  <w:sz w:val="28"/>
          <w:szCs w:val="28"/>
        </w:rPr>
        <w:t>Security:</w:t>
      </w:r>
      <w:proofErr w:type="spellEnd"/>
    </w:p>
    <w:p w14:paraId="4B2D1BC2" w14:textId="452B10B8" w:rsidR="00984A85" w:rsidRPr="003819F5" w:rsidRDefault="00984A85" w:rsidP="00E201D6">
      <w:pPr>
        <w:pStyle w:val="ListParagraph"/>
        <w:rPr>
          <w:b/>
          <w:bCs/>
        </w:rPr>
      </w:pPr>
      <w:r w:rsidRPr="003819F5">
        <w:rPr>
          <w:b/>
          <w:bCs/>
        </w:rPr>
        <w:t xml:space="preserve">Pay close attention to security to protect your </w:t>
      </w:r>
      <w:proofErr w:type="spellStart"/>
      <w:r w:rsidRPr="003819F5">
        <w:rPr>
          <w:b/>
          <w:bCs/>
        </w:rPr>
        <w:t>IoT</w:t>
      </w:r>
      <w:proofErr w:type="spellEnd"/>
      <w:r w:rsidRPr="003819F5">
        <w:rPr>
          <w:b/>
          <w:bCs/>
        </w:rPr>
        <w:t xml:space="preserve"> devices and the data they collect. Use encryption, authentication, and access controls.</w:t>
      </w:r>
    </w:p>
    <w:p w14:paraId="1C8EAD75" w14:textId="77777777" w:rsidR="00984A85" w:rsidRDefault="00984A85" w:rsidP="00984A85">
      <w:pPr>
        <w:pStyle w:val="ListParagraph"/>
        <w:rPr>
          <w:b/>
          <w:bCs/>
        </w:rPr>
      </w:pPr>
    </w:p>
    <w:p w14:paraId="2A0D21BB" w14:textId="77777777" w:rsidR="004D7A9F" w:rsidRDefault="00984A85" w:rsidP="004D7A9F">
      <w:pPr>
        <w:pStyle w:val="ListParagraph"/>
        <w:numPr>
          <w:ilvl w:val="0"/>
          <w:numId w:val="9"/>
        </w:numPr>
        <w:rPr>
          <w:b/>
          <w:bCs/>
        </w:rPr>
      </w:pPr>
      <w:r w:rsidRPr="004D7A9F">
        <w:rPr>
          <w:b/>
          <w:bCs/>
          <w:sz w:val="28"/>
          <w:szCs w:val="28"/>
        </w:rPr>
        <w:t>Testing</w:t>
      </w:r>
      <w:r>
        <w:rPr>
          <w:b/>
          <w:bCs/>
        </w:rPr>
        <w:t>:</w:t>
      </w:r>
    </w:p>
    <w:p w14:paraId="28A11C06" w14:textId="61EBB1B4" w:rsidR="00984A85" w:rsidRDefault="00984A85" w:rsidP="004D7A9F">
      <w:pPr>
        <w:pStyle w:val="ListParagraph"/>
        <w:rPr>
          <w:b/>
          <w:bCs/>
        </w:rPr>
      </w:pPr>
      <w:r>
        <w:rPr>
          <w:b/>
          <w:bCs/>
        </w:rPr>
        <w:t xml:space="preserve"> Thoroughly test your system to ensure data accuracy and reliability. Consider edge cases and failure scenarios.</w:t>
      </w:r>
    </w:p>
    <w:p w14:paraId="47BCE6B3" w14:textId="77777777" w:rsidR="00984A85" w:rsidRDefault="00984A85" w:rsidP="00984A85">
      <w:pPr>
        <w:pStyle w:val="ListParagraph"/>
        <w:rPr>
          <w:b/>
          <w:bCs/>
        </w:rPr>
      </w:pPr>
    </w:p>
    <w:p w14:paraId="0BFBBC00" w14:textId="77777777" w:rsidR="00E9102B" w:rsidRDefault="00984A85" w:rsidP="00E9102B">
      <w:pPr>
        <w:pStyle w:val="ListParagraph"/>
        <w:numPr>
          <w:ilvl w:val="0"/>
          <w:numId w:val="9"/>
        </w:numPr>
        <w:rPr>
          <w:b/>
          <w:bCs/>
        </w:rPr>
      </w:pPr>
      <w:r w:rsidRPr="004D7A9F">
        <w:rPr>
          <w:b/>
          <w:bCs/>
          <w:sz w:val="28"/>
          <w:szCs w:val="28"/>
        </w:rPr>
        <w:t>Deployment</w:t>
      </w:r>
      <w:r>
        <w:rPr>
          <w:b/>
          <w:bCs/>
        </w:rPr>
        <w:t xml:space="preserve">: </w:t>
      </w:r>
    </w:p>
    <w:p w14:paraId="34EB36AC" w14:textId="2A048F57" w:rsidR="00984A85" w:rsidRDefault="00984A85" w:rsidP="00E9102B">
      <w:pPr>
        <w:pStyle w:val="ListParagraph"/>
        <w:rPr>
          <w:b/>
          <w:bCs/>
        </w:rPr>
      </w:pPr>
      <w:r>
        <w:rPr>
          <w:b/>
          <w:bCs/>
        </w:rPr>
        <w:t>Deploy your webpage and server to a reliable hosting environment.</w:t>
      </w:r>
    </w:p>
    <w:p w14:paraId="3E9D2F90" w14:textId="77777777" w:rsidR="00984A85" w:rsidRDefault="00984A85" w:rsidP="00984A85">
      <w:pPr>
        <w:pStyle w:val="ListParagraph"/>
        <w:rPr>
          <w:b/>
          <w:bCs/>
        </w:rPr>
      </w:pPr>
    </w:p>
    <w:p w14:paraId="6770A835" w14:textId="77777777" w:rsidR="00E9102B" w:rsidRDefault="00984A85" w:rsidP="00E9102B">
      <w:pPr>
        <w:pStyle w:val="ListParagraph"/>
        <w:numPr>
          <w:ilvl w:val="0"/>
          <w:numId w:val="9"/>
        </w:numPr>
        <w:rPr>
          <w:b/>
          <w:bCs/>
        </w:rPr>
      </w:pPr>
      <w:r w:rsidRPr="00E9102B">
        <w:rPr>
          <w:b/>
          <w:bCs/>
          <w:sz w:val="28"/>
          <w:szCs w:val="28"/>
        </w:rPr>
        <w:t>Maintenance</w:t>
      </w:r>
      <w:r>
        <w:rPr>
          <w:b/>
          <w:bCs/>
        </w:rPr>
        <w:t>:</w:t>
      </w:r>
    </w:p>
    <w:p w14:paraId="2F36814D" w14:textId="1AAC84D5" w:rsidR="00984A85" w:rsidRDefault="00984A85" w:rsidP="00E9102B">
      <w:pPr>
        <w:pStyle w:val="ListParagraph"/>
        <w:rPr>
          <w:b/>
          <w:bCs/>
        </w:rPr>
      </w:pPr>
      <w:r>
        <w:rPr>
          <w:b/>
          <w:bCs/>
        </w:rPr>
        <w:t xml:space="preserve"> Regularly update and maintain both hardware and software components, as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 xml:space="preserve"> devices and web technologies evolve.</w:t>
      </w:r>
    </w:p>
    <w:p w14:paraId="590B4694" w14:textId="77777777" w:rsidR="00984A85" w:rsidRDefault="00984A85" w:rsidP="00984A85">
      <w:pPr>
        <w:pStyle w:val="ListParagraph"/>
        <w:rPr>
          <w:b/>
          <w:bCs/>
        </w:rPr>
      </w:pPr>
    </w:p>
    <w:p w14:paraId="05EF16FF" w14:textId="77777777" w:rsidR="00B24C4C" w:rsidRDefault="00984A85" w:rsidP="00E9102B">
      <w:pPr>
        <w:pStyle w:val="ListParagraph"/>
        <w:numPr>
          <w:ilvl w:val="0"/>
          <w:numId w:val="9"/>
        </w:numPr>
        <w:rPr>
          <w:b/>
          <w:bCs/>
        </w:rPr>
      </w:pPr>
      <w:r w:rsidRPr="00E9102B">
        <w:rPr>
          <w:b/>
          <w:bCs/>
          <w:sz w:val="28"/>
          <w:szCs w:val="28"/>
        </w:rPr>
        <w:t>Documentation</w:t>
      </w:r>
      <w:r>
        <w:rPr>
          <w:b/>
          <w:bCs/>
        </w:rPr>
        <w:t>:</w:t>
      </w:r>
    </w:p>
    <w:p w14:paraId="209F9347" w14:textId="5758D4F8" w:rsidR="00984A85" w:rsidRDefault="00984A85" w:rsidP="00B24C4C">
      <w:pPr>
        <w:pStyle w:val="ListParagraph"/>
        <w:rPr>
          <w:b/>
          <w:bCs/>
        </w:rPr>
      </w:pPr>
      <w:r>
        <w:rPr>
          <w:b/>
          <w:bCs/>
        </w:rPr>
        <w:t xml:space="preserve"> Create user and developer documentation to help users and future developers understand your system.</w:t>
      </w:r>
    </w:p>
    <w:p w14:paraId="24E1D9C5" w14:textId="77777777" w:rsidR="00984A85" w:rsidRDefault="00984A85" w:rsidP="00984A85">
      <w:pPr>
        <w:pStyle w:val="ListParagraph"/>
        <w:rPr>
          <w:b/>
          <w:bCs/>
        </w:rPr>
      </w:pPr>
    </w:p>
    <w:p w14:paraId="076C1F48" w14:textId="36540AFD" w:rsidR="00984A85" w:rsidRPr="00E2278E" w:rsidRDefault="00984A85" w:rsidP="00984A85">
      <w:pPr>
        <w:pStyle w:val="ListParagraph"/>
        <w:rPr>
          <w:b/>
          <w:bCs/>
        </w:rPr>
      </w:pPr>
    </w:p>
    <w:p w14:paraId="46B0D027" w14:textId="0A506F44" w:rsidR="00B5632C" w:rsidRPr="000C2FB4" w:rsidRDefault="00E24D5B" w:rsidP="000C2FB4">
      <w:pPr>
        <w:pStyle w:val="Heading1"/>
        <w:rPr>
          <w:b/>
          <w:bCs/>
          <w:color w:val="43AEFF" w:themeColor="accent1" w:themeTint="99"/>
          <w:sz w:val="40"/>
          <w:szCs w:val="40"/>
        </w:rPr>
      </w:pPr>
      <w:r>
        <w:t xml:space="preserve">                 </w:t>
      </w:r>
      <w:r w:rsidR="000C2FB4">
        <w:t xml:space="preserve">Thankyou </w:t>
      </w:r>
    </w:p>
    <w:sectPr w:rsidR="00B5632C" w:rsidRPr="000C2FB4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E5A49" w14:textId="77777777" w:rsidR="00170A1C" w:rsidRDefault="00170A1C">
      <w:pPr>
        <w:spacing w:before="0" w:after="0" w:line="240" w:lineRule="auto"/>
      </w:pPr>
      <w:r>
        <w:separator/>
      </w:r>
    </w:p>
    <w:p w14:paraId="540A88A5" w14:textId="77777777" w:rsidR="00170A1C" w:rsidRDefault="00170A1C"/>
  </w:endnote>
  <w:endnote w:type="continuationSeparator" w:id="0">
    <w:p w14:paraId="49A2D30C" w14:textId="77777777" w:rsidR="00170A1C" w:rsidRDefault="00170A1C">
      <w:pPr>
        <w:spacing w:before="0" w:after="0" w:line="240" w:lineRule="auto"/>
      </w:pPr>
      <w:r>
        <w:continuationSeparator/>
      </w:r>
    </w:p>
    <w:p w14:paraId="0687548C" w14:textId="77777777" w:rsidR="00170A1C" w:rsidRDefault="00170A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05A34" w14:textId="77777777" w:rsidR="00B5632C" w:rsidRDefault="000642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4C7E" w14:textId="77777777" w:rsidR="00B5632C" w:rsidRDefault="000642F9">
    <w:pPr>
      <w:pStyle w:val="Footer"/>
    </w:pPr>
    <w:sdt>
      <w:sdtPr>
        <w:id w:val="7803617"/>
        <w:placeholder/>
        <w:temporary/>
        <w:showingPlcHdr/>
        <w15:appearance w15:val="hidden"/>
      </w:sdtPr>
      <w:sdtEndPr/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E41F0" w14:textId="77777777" w:rsidR="00170A1C" w:rsidRDefault="00170A1C">
      <w:pPr>
        <w:spacing w:before="0" w:after="0" w:line="240" w:lineRule="auto"/>
      </w:pPr>
      <w:r>
        <w:separator/>
      </w:r>
    </w:p>
    <w:p w14:paraId="71A43886" w14:textId="77777777" w:rsidR="00170A1C" w:rsidRDefault="00170A1C"/>
  </w:footnote>
  <w:footnote w:type="continuationSeparator" w:id="0">
    <w:p w14:paraId="1EFFC570" w14:textId="77777777" w:rsidR="00170A1C" w:rsidRDefault="00170A1C">
      <w:pPr>
        <w:spacing w:before="0" w:after="0" w:line="240" w:lineRule="auto"/>
      </w:pPr>
      <w:r>
        <w:continuationSeparator/>
      </w:r>
    </w:p>
    <w:p w14:paraId="554628F6" w14:textId="77777777" w:rsidR="00170A1C" w:rsidRDefault="00170A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B632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A46F3"/>
    <w:multiLevelType w:val="hybridMultilevel"/>
    <w:tmpl w:val="BE1A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19691">
    <w:abstractNumId w:val="1"/>
  </w:num>
  <w:num w:numId="2" w16cid:durableId="217671940">
    <w:abstractNumId w:val="4"/>
  </w:num>
  <w:num w:numId="3" w16cid:durableId="354815360">
    <w:abstractNumId w:val="0"/>
  </w:num>
  <w:num w:numId="4" w16cid:durableId="1147747577">
    <w:abstractNumId w:val="6"/>
  </w:num>
  <w:num w:numId="5" w16cid:durableId="1741900374">
    <w:abstractNumId w:val="5"/>
  </w:num>
  <w:num w:numId="6" w16cid:durableId="1898586114">
    <w:abstractNumId w:val="8"/>
  </w:num>
  <w:num w:numId="7" w16cid:durableId="1887637824">
    <w:abstractNumId w:val="2"/>
  </w:num>
  <w:num w:numId="8" w16cid:durableId="369378092">
    <w:abstractNumId w:val="9"/>
  </w:num>
  <w:num w:numId="9" w16cid:durableId="701051851">
    <w:abstractNumId w:val="7"/>
  </w:num>
  <w:num w:numId="10" w16cid:durableId="412246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1C"/>
    <w:rsid w:val="00095C51"/>
    <w:rsid w:val="000C2FB4"/>
    <w:rsid w:val="00101D40"/>
    <w:rsid w:val="00144016"/>
    <w:rsid w:val="00170A1C"/>
    <w:rsid w:val="00233791"/>
    <w:rsid w:val="00351A86"/>
    <w:rsid w:val="00374730"/>
    <w:rsid w:val="003819F5"/>
    <w:rsid w:val="004D7A9F"/>
    <w:rsid w:val="005B303F"/>
    <w:rsid w:val="005F7B73"/>
    <w:rsid w:val="0061305C"/>
    <w:rsid w:val="0071265B"/>
    <w:rsid w:val="00771297"/>
    <w:rsid w:val="00857E28"/>
    <w:rsid w:val="00887200"/>
    <w:rsid w:val="0091667E"/>
    <w:rsid w:val="00976152"/>
    <w:rsid w:val="00984A85"/>
    <w:rsid w:val="00987A4A"/>
    <w:rsid w:val="00AB2AC8"/>
    <w:rsid w:val="00AD50E3"/>
    <w:rsid w:val="00B24C4C"/>
    <w:rsid w:val="00B5632C"/>
    <w:rsid w:val="00E201D6"/>
    <w:rsid w:val="00E2278E"/>
    <w:rsid w:val="00E24D5B"/>
    <w:rsid w:val="00E9102B"/>
    <w:rsid w:val="00F4440C"/>
    <w:rsid w:val="00F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230BC7"/>
  <w15:chartTrackingRefBased/>
  <w15:docId w15:val="{0A2948BC-1AED-2849-B679-60ACBE79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E227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7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116556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339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771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61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50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295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07100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47910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1708012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3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735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12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992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68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61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706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016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405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0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21071177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38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547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123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68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87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34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185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599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158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F4C8B8A-CBCA-3343-AB8A-CB97720BBB84%7dtf50002024.dotx" TargetMode="External" 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{FF4C8B8A-CBCA-3343-AB8A-CB97720BBB84}tf50002024.dotx</Template>
  <TotalTime>0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ssrimarutha@gmail.com</dc:creator>
  <cp:keywords/>
  <dc:description/>
  <cp:lastModifiedBy>ssrimarutha@gmail.com</cp:lastModifiedBy>
  <cp:revision>2</cp:revision>
  <dcterms:created xsi:type="dcterms:W3CDTF">2023-11-04T12:58:00Z</dcterms:created>
  <dcterms:modified xsi:type="dcterms:W3CDTF">2023-11-04T12:58:00Z</dcterms:modified>
</cp:coreProperties>
</file>
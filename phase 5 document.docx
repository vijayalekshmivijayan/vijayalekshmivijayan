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A8B90" w14:textId="18A17229" w:rsidR="00B5632C" w:rsidRPr="00D64F27" w:rsidRDefault="00170A1C">
      <w:pPr>
        <w:pStyle w:val="Heading1"/>
        <w:rPr>
          <w:color w:val="FF0000"/>
          <w:sz w:val="72"/>
          <w:szCs w:val="72"/>
        </w:rPr>
      </w:pPr>
      <w:r w:rsidRPr="00F0228C">
        <w:rPr>
          <w:color w:val="FF0000"/>
          <w:sz w:val="72"/>
          <w:szCs w:val="72"/>
        </w:rPr>
        <w:t>E</w:t>
      </w:r>
      <w:r w:rsidR="00095C51" w:rsidRPr="00F0228C">
        <w:rPr>
          <w:color w:val="FF0000"/>
          <w:sz w:val="72"/>
          <w:szCs w:val="72"/>
        </w:rPr>
        <w:t>NVIRONMENTAL</w:t>
      </w:r>
      <w:r w:rsidR="00095C51">
        <w:t xml:space="preserve"> </w:t>
      </w:r>
      <w:r w:rsidR="00095C51" w:rsidRPr="00D64F27">
        <w:rPr>
          <w:color w:val="FF0000"/>
          <w:sz w:val="72"/>
          <w:szCs w:val="72"/>
        </w:rPr>
        <w:t xml:space="preserve">MONITORING USING IOT </w:t>
      </w:r>
    </w:p>
    <w:p w14:paraId="00F8ED28" w14:textId="50682609" w:rsidR="00B5632C" w:rsidRPr="00F0228C" w:rsidRDefault="00351A86">
      <w:pPr>
        <w:rPr>
          <w:b/>
          <w:bCs/>
          <w:color w:val="0072C6" w:themeColor="accent1"/>
          <w:sz w:val="44"/>
          <w:szCs w:val="44"/>
        </w:rPr>
      </w:pPr>
      <w:r w:rsidRPr="00F0228C">
        <w:rPr>
          <w:b/>
          <w:bCs/>
          <w:color w:val="0072C6" w:themeColor="accent1"/>
          <w:sz w:val="44"/>
          <w:szCs w:val="44"/>
        </w:rPr>
        <w:t xml:space="preserve">PHASE </w:t>
      </w:r>
      <w:r w:rsidR="00213AF6" w:rsidRPr="00F0228C">
        <w:rPr>
          <w:b/>
          <w:bCs/>
          <w:color w:val="0072C6" w:themeColor="accent1"/>
          <w:sz w:val="44"/>
          <w:szCs w:val="44"/>
        </w:rPr>
        <w:t xml:space="preserve">5 </w:t>
      </w:r>
      <w:r w:rsidRPr="00F0228C">
        <w:rPr>
          <w:b/>
          <w:bCs/>
          <w:color w:val="0072C6" w:themeColor="accent1"/>
          <w:sz w:val="44"/>
          <w:szCs w:val="44"/>
        </w:rPr>
        <w:t xml:space="preserve">PROJECT DOCUMENT </w:t>
      </w:r>
    </w:p>
    <w:p w14:paraId="751068BF" w14:textId="0CFE3EC5" w:rsidR="00B5632C" w:rsidRPr="00F95B4C" w:rsidRDefault="00F95B4C">
      <w:pPr>
        <w:rPr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TITLE: </w:t>
      </w:r>
      <w:r w:rsidR="00D13B07">
        <w:rPr>
          <w:b/>
          <w:bCs/>
          <w:sz w:val="36"/>
          <w:szCs w:val="36"/>
          <w:u w:val="single"/>
        </w:rPr>
        <w:t xml:space="preserve">C PROGRAMMING CODE FOR ENVIRONMENTAL MONITORING USING IOT TO CHECK TEMPERATURE AND </w:t>
      </w:r>
      <w:r w:rsidR="008B633B">
        <w:rPr>
          <w:b/>
          <w:bCs/>
          <w:sz w:val="36"/>
          <w:szCs w:val="36"/>
          <w:u w:val="single"/>
        </w:rPr>
        <w:t>HUMIDITY LEVEL</w:t>
      </w:r>
    </w:p>
    <w:p w14:paraId="70064E59" w14:textId="371F1530" w:rsidR="00E2278E" w:rsidRPr="003217FC" w:rsidRDefault="00E2278E">
      <w:pPr>
        <w:rPr>
          <w:b/>
          <w:bCs/>
          <w:sz w:val="32"/>
          <w:szCs w:val="32"/>
        </w:rPr>
      </w:pPr>
      <w:r w:rsidRPr="003217FC">
        <w:rPr>
          <w:b/>
          <w:bCs/>
          <w:sz w:val="32"/>
          <w:szCs w:val="32"/>
        </w:rPr>
        <w:t xml:space="preserve">BATCH MEMBERS: </w:t>
      </w:r>
    </w:p>
    <w:p w14:paraId="50430D74" w14:textId="4AD098F6" w:rsidR="00E2278E" w:rsidRDefault="00E2278E" w:rsidP="00E2278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SRI MARUTHA SUVETHA S </w:t>
      </w:r>
      <w:r w:rsidR="00233791">
        <w:rPr>
          <w:b/>
          <w:bCs/>
        </w:rPr>
        <w:t>– 962321106311</w:t>
      </w:r>
    </w:p>
    <w:p w14:paraId="2C735437" w14:textId="5885518F" w:rsidR="00233791" w:rsidRDefault="00233791" w:rsidP="00E2278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VIJAYA LEKSHMI V </w:t>
      </w:r>
      <w:r w:rsidR="00101D40">
        <w:rPr>
          <w:b/>
          <w:bCs/>
        </w:rPr>
        <w:t xml:space="preserve">– 962321106313 </w:t>
      </w:r>
    </w:p>
    <w:p w14:paraId="6A96D00F" w14:textId="4FC7A78F" w:rsidR="00101D40" w:rsidRDefault="00101D40" w:rsidP="00E2278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MALAVIKA A – 962321106701 </w:t>
      </w:r>
    </w:p>
    <w:p w14:paraId="314434E6" w14:textId="6F9C40D6" w:rsidR="00101D40" w:rsidRDefault="0091667E" w:rsidP="00E2278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JOBIYA M – 962321106305 </w:t>
      </w:r>
    </w:p>
    <w:p w14:paraId="68AB0E35" w14:textId="291DE1F1" w:rsidR="00626313" w:rsidRPr="00004BC2" w:rsidRDefault="0091667E" w:rsidP="00004BC2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ISWARIYA M </w:t>
      </w:r>
      <w:r w:rsidR="00984A85">
        <w:rPr>
          <w:b/>
          <w:bCs/>
        </w:rPr>
        <w:t>–</w:t>
      </w:r>
      <w:r>
        <w:rPr>
          <w:b/>
          <w:bCs/>
        </w:rPr>
        <w:t xml:space="preserve"> </w:t>
      </w:r>
      <w:r w:rsidR="00984A85">
        <w:rPr>
          <w:b/>
          <w:bCs/>
        </w:rPr>
        <w:t>962321106304</w:t>
      </w:r>
    </w:p>
    <w:p w14:paraId="054CE73E" w14:textId="77777777" w:rsidR="00626313" w:rsidRDefault="00626313" w:rsidP="00626313">
      <w:pPr>
        <w:pStyle w:val="ListParagraph"/>
        <w:rPr>
          <w:b/>
          <w:bCs/>
        </w:rPr>
      </w:pPr>
    </w:p>
    <w:p w14:paraId="16E8CA5A" w14:textId="03F74C3E" w:rsidR="00626313" w:rsidRPr="005F7614" w:rsidRDefault="00626313" w:rsidP="005F7614">
      <w:pPr>
        <w:pStyle w:val="ListParagraph"/>
        <w:rPr>
          <w:b/>
          <w:bCs/>
        </w:rPr>
      </w:pPr>
    </w:p>
    <w:p w14:paraId="7BA797B6" w14:textId="77777777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 xml:space="preserve">Creating an entire C language code for an environmental monitoring project using </w:t>
      </w:r>
      <w:proofErr w:type="spellStart"/>
      <w:r>
        <w:rPr>
          <w:b/>
          <w:bCs/>
        </w:rPr>
        <w:t>IoT</w:t>
      </w:r>
      <w:proofErr w:type="spellEnd"/>
      <w:r>
        <w:rPr>
          <w:b/>
          <w:bCs/>
        </w:rPr>
        <w:t xml:space="preserve"> involves a substantial amount of code and considerations. Here's a simple outline to get you started:</w:t>
      </w:r>
    </w:p>
    <w:p w14:paraId="67742A16" w14:textId="77777777" w:rsidR="00626313" w:rsidRDefault="00626313" w:rsidP="00626313">
      <w:pPr>
        <w:pStyle w:val="ListParagraph"/>
        <w:rPr>
          <w:b/>
          <w:bCs/>
        </w:rPr>
      </w:pPr>
    </w:p>
    <w:p w14:paraId="28F8A577" w14:textId="75248B96" w:rsidR="00626313" w:rsidRPr="00344F36" w:rsidRDefault="00344F36" w:rsidP="00004BC2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 programming code for environmental monitoring using </w:t>
      </w:r>
      <w:r w:rsidR="006626A2">
        <w:rPr>
          <w:b/>
          <w:bCs/>
          <w:sz w:val="32"/>
          <w:szCs w:val="32"/>
        </w:rPr>
        <w:t>IOT</w:t>
      </w:r>
      <w:r>
        <w:rPr>
          <w:b/>
          <w:bCs/>
          <w:sz w:val="32"/>
          <w:szCs w:val="32"/>
        </w:rPr>
        <w:t xml:space="preserve"> </w:t>
      </w:r>
    </w:p>
    <w:p w14:paraId="65F099EC" w14:textId="160BE099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>#include&lt;stdio.h&gt;</w:t>
      </w:r>
    </w:p>
    <w:p w14:paraId="5A4DEED0" w14:textId="60B3FEA9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>#include&lt;stdlib.h&gt;</w:t>
      </w:r>
    </w:p>
    <w:p w14:paraId="7ACF99F8" w14:textId="743D7242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>#include&lt;stdint.h&gt;</w:t>
      </w:r>
    </w:p>
    <w:p w14:paraId="0952BB54" w14:textId="517472C3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>#include&lt;string.h&gt;</w:t>
      </w:r>
    </w:p>
    <w:p w14:paraId="45E93F23" w14:textId="7B63878A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>#include&lt;time.h&gt;</w:t>
      </w:r>
    </w:p>
    <w:p w14:paraId="2027EF58" w14:textId="3453BE22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>#include&lt;unistd.h&gt;</w:t>
      </w:r>
    </w:p>
    <w:p w14:paraId="3715BD57" w14:textId="77777777" w:rsidR="00626313" w:rsidRDefault="00626313" w:rsidP="00626313">
      <w:pPr>
        <w:pStyle w:val="ListParagraph"/>
        <w:rPr>
          <w:b/>
          <w:bCs/>
        </w:rPr>
      </w:pPr>
    </w:p>
    <w:p w14:paraId="580D7930" w14:textId="77777777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>// Define sensor pins or addresses</w:t>
      </w:r>
    </w:p>
    <w:p w14:paraId="17EF0453" w14:textId="77777777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>#define TEMPERATURE_SENSOR_PIN  A0</w:t>
      </w:r>
    </w:p>
    <w:p w14:paraId="4785AE7B" w14:textId="77777777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>#define HUMIDITY_SENSOR_PIN     A1</w:t>
      </w:r>
    </w:p>
    <w:p w14:paraId="6E8385B7" w14:textId="77777777" w:rsidR="00626313" w:rsidRDefault="00626313" w:rsidP="00626313">
      <w:pPr>
        <w:pStyle w:val="ListParagraph"/>
        <w:rPr>
          <w:b/>
          <w:bCs/>
        </w:rPr>
      </w:pPr>
    </w:p>
    <w:p w14:paraId="46AD9FF0" w14:textId="77777777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>// Function to read temperature from sensor</w:t>
      </w:r>
    </w:p>
    <w:p w14:paraId="50286D9C" w14:textId="77777777" w:rsidR="00B80605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 xml:space="preserve">Float </w:t>
      </w:r>
      <w:proofErr w:type="spellStart"/>
      <w:r>
        <w:rPr>
          <w:b/>
          <w:bCs/>
        </w:rPr>
        <w:t>read</w:t>
      </w:r>
      <w:r w:rsidR="00384F31">
        <w:rPr>
          <w:b/>
          <w:bCs/>
        </w:rPr>
        <w:t>t</w:t>
      </w:r>
      <w:r>
        <w:rPr>
          <w:b/>
          <w:bCs/>
        </w:rPr>
        <w:t>emperature</w:t>
      </w:r>
      <w:proofErr w:type="spellEnd"/>
      <w:r>
        <w:rPr>
          <w:b/>
          <w:bCs/>
        </w:rPr>
        <w:t>()</w:t>
      </w:r>
    </w:p>
    <w:p w14:paraId="0DDD8798" w14:textId="3102B6B8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 xml:space="preserve"> {</w:t>
      </w:r>
    </w:p>
    <w:p w14:paraId="06A777B0" w14:textId="77777777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 xml:space="preserve">    // Implement code to read temperature from sensor</w:t>
      </w:r>
    </w:p>
    <w:p w14:paraId="61A74785" w14:textId="77777777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>}</w:t>
      </w:r>
    </w:p>
    <w:p w14:paraId="696F9613" w14:textId="77777777" w:rsidR="00626313" w:rsidRDefault="00626313" w:rsidP="00626313">
      <w:pPr>
        <w:pStyle w:val="ListParagraph"/>
        <w:rPr>
          <w:b/>
          <w:bCs/>
        </w:rPr>
      </w:pPr>
    </w:p>
    <w:p w14:paraId="78DD5228" w14:textId="77777777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>// Function to read humidity from sensor</w:t>
      </w:r>
    </w:p>
    <w:p w14:paraId="74E525B2" w14:textId="77777777" w:rsidR="00B80605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 xml:space="preserve">Float </w:t>
      </w:r>
      <w:proofErr w:type="spellStart"/>
      <w:r>
        <w:rPr>
          <w:b/>
          <w:bCs/>
        </w:rPr>
        <w:t>read</w:t>
      </w:r>
      <w:r w:rsidR="00384F31">
        <w:rPr>
          <w:b/>
          <w:bCs/>
        </w:rPr>
        <w:t>h</w:t>
      </w:r>
      <w:r>
        <w:rPr>
          <w:b/>
          <w:bCs/>
        </w:rPr>
        <w:t>umidity</w:t>
      </w:r>
      <w:proofErr w:type="spellEnd"/>
      <w:r>
        <w:rPr>
          <w:b/>
          <w:bCs/>
        </w:rPr>
        <w:t xml:space="preserve">() </w:t>
      </w:r>
    </w:p>
    <w:p w14:paraId="5DA5C104" w14:textId="3A01DF6D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>{</w:t>
      </w:r>
    </w:p>
    <w:p w14:paraId="3AEA934A" w14:textId="77777777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 xml:space="preserve">    // Implement code to read humidity from sensor</w:t>
      </w:r>
    </w:p>
    <w:p w14:paraId="542159BE" w14:textId="77777777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>}</w:t>
      </w:r>
    </w:p>
    <w:p w14:paraId="1E7CC264" w14:textId="77777777" w:rsidR="00626313" w:rsidRDefault="00626313" w:rsidP="00626313">
      <w:pPr>
        <w:pStyle w:val="ListParagraph"/>
        <w:rPr>
          <w:b/>
          <w:bCs/>
        </w:rPr>
      </w:pPr>
    </w:p>
    <w:p w14:paraId="333A2D2D" w14:textId="16E1A8B1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>// Function to send data to I</w:t>
      </w:r>
      <w:r w:rsidR="00B80605">
        <w:rPr>
          <w:b/>
          <w:bCs/>
        </w:rPr>
        <w:t>OT</w:t>
      </w:r>
      <w:r>
        <w:rPr>
          <w:b/>
          <w:bCs/>
        </w:rPr>
        <w:t xml:space="preserve"> </w:t>
      </w:r>
      <w:r w:rsidR="00175519">
        <w:rPr>
          <w:b/>
          <w:bCs/>
        </w:rPr>
        <w:t xml:space="preserve">device </w:t>
      </w:r>
    </w:p>
    <w:p w14:paraId="59E3EFB0" w14:textId="0F92B9C1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 xml:space="preserve">Void </w:t>
      </w:r>
      <w:proofErr w:type="spellStart"/>
      <w:r>
        <w:rPr>
          <w:b/>
          <w:bCs/>
        </w:rPr>
        <w:t>send</w:t>
      </w:r>
      <w:r w:rsidR="00F62C8D">
        <w:rPr>
          <w:b/>
          <w:bCs/>
        </w:rPr>
        <w:t>d</w:t>
      </w:r>
      <w:r>
        <w:rPr>
          <w:b/>
          <w:bCs/>
        </w:rPr>
        <w:t>ata</w:t>
      </w:r>
      <w:r w:rsidR="00F62C8D">
        <w:rPr>
          <w:b/>
          <w:bCs/>
        </w:rPr>
        <w:t>t</w:t>
      </w:r>
      <w:r>
        <w:rPr>
          <w:b/>
          <w:bCs/>
        </w:rPr>
        <w:t>oI</w:t>
      </w:r>
      <w:r w:rsidR="00F62C8D">
        <w:rPr>
          <w:b/>
          <w:bCs/>
        </w:rPr>
        <w:t>O</w:t>
      </w:r>
      <w:r>
        <w:rPr>
          <w:b/>
          <w:bCs/>
        </w:rPr>
        <w:t>T</w:t>
      </w:r>
      <w:proofErr w:type="spellEnd"/>
      <w:r>
        <w:rPr>
          <w:b/>
          <w:bCs/>
        </w:rPr>
        <w:t>(float temperature, float humidity) {</w:t>
      </w:r>
    </w:p>
    <w:p w14:paraId="186F12B3" w14:textId="0F886D9A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 xml:space="preserve">    // Implement code to send data to </w:t>
      </w:r>
      <w:r w:rsidR="00CB61BE">
        <w:rPr>
          <w:b/>
          <w:bCs/>
        </w:rPr>
        <w:t>IOT</w:t>
      </w:r>
      <w:r>
        <w:rPr>
          <w:b/>
          <w:bCs/>
        </w:rPr>
        <w:t xml:space="preserve"> </w:t>
      </w:r>
      <w:r w:rsidR="00CC503B">
        <w:rPr>
          <w:b/>
          <w:bCs/>
        </w:rPr>
        <w:t xml:space="preserve">device </w:t>
      </w:r>
      <w:r>
        <w:rPr>
          <w:b/>
          <w:bCs/>
        </w:rPr>
        <w:t>(e.g., using MQTT or HTTP)</w:t>
      </w:r>
    </w:p>
    <w:p w14:paraId="782D15BF" w14:textId="77777777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>}</w:t>
      </w:r>
    </w:p>
    <w:p w14:paraId="74A82D7B" w14:textId="77777777" w:rsidR="00626313" w:rsidRDefault="00626313" w:rsidP="00626313">
      <w:pPr>
        <w:pStyle w:val="ListParagraph"/>
        <w:rPr>
          <w:b/>
          <w:bCs/>
        </w:rPr>
      </w:pPr>
    </w:p>
    <w:p w14:paraId="52310564" w14:textId="77777777" w:rsidR="00CB61BE" w:rsidRDefault="00CB61BE" w:rsidP="00626313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int</w:t>
      </w:r>
      <w:r w:rsidR="00626313">
        <w:rPr>
          <w:b/>
          <w:bCs/>
        </w:rPr>
        <w:t>main</w:t>
      </w:r>
      <w:proofErr w:type="spellEnd"/>
      <w:r w:rsidR="00626313">
        <w:rPr>
          <w:b/>
          <w:bCs/>
        </w:rPr>
        <w:t>()</w:t>
      </w:r>
    </w:p>
    <w:p w14:paraId="72E5B381" w14:textId="0DDC2981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 xml:space="preserve"> {</w:t>
      </w:r>
    </w:p>
    <w:p w14:paraId="71244463" w14:textId="37D2212C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 xml:space="preserve">    // Initialize </w:t>
      </w:r>
      <w:r w:rsidR="00CB61BE">
        <w:rPr>
          <w:b/>
          <w:bCs/>
        </w:rPr>
        <w:t>IOT</w:t>
      </w:r>
      <w:r>
        <w:rPr>
          <w:b/>
          <w:bCs/>
        </w:rPr>
        <w:t xml:space="preserve"> connection (e.g., connect to Wi-Fi or cellular network)</w:t>
      </w:r>
    </w:p>
    <w:p w14:paraId="176072CB" w14:textId="77777777" w:rsidR="00626313" w:rsidRDefault="00626313" w:rsidP="00626313">
      <w:pPr>
        <w:pStyle w:val="ListParagraph"/>
        <w:rPr>
          <w:b/>
          <w:bCs/>
        </w:rPr>
      </w:pPr>
    </w:p>
    <w:p w14:paraId="6A208DB7" w14:textId="263CDC0B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 xml:space="preserve">    While (1) {</w:t>
      </w:r>
    </w:p>
    <w:p w14:paraId="7DE9999E" w14:textId="77777777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 xml:space="preserve">        // Read environmental data</w:t>
      </w:r>
    </w:p>
    <w:p w14:paraId="05B73112" w14:textId="29942587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 xml:space="preserve">        Float temperature = </w:t>
      </w:r>
      <w:proofErr w:type="spellStart"/>
      <w:r>
        <w:rPr>
          <w:b/>
          <w:bCs/>
        </w:rPr>
        <w:t>read</w:t>
      </w:r>
      <w:r w:rsidR="00700615">
        <w:rPr>
          <w:b/>
          <w:bCs/>
        </w:rPr>
        <w:t>t</w:t>
      </w:r>
      <w:r>
        <w:rPr>
          <w:b/>
          <w:bCs/>
        </w:rPr>
        <w:t>emperature</w:t>
      </w:r>
      <w:proofErr w:type="spellEnd"/>
      <w:r>
        <w:rPr>
          <w:b/>
          <w:bCs/>
        </w:rPr>
        <w:t>();</w:t>
      </w:r>
    </w:p>
    <w:p w14:paraId="5FE23DF4" w14:textId="79FEB81F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 xml:space="preserve">        Float humidity = </w:t>
      </w:r>
      <w:proofErr w:type="spellStart"/>
      <w:r>
        <w:rPr>
          <w:b/>
          <w:bCs/>
        </w:rPr>
        <w:t>read</w:t>
      </w:r>
      <w:r w:rsidR="00700615">
        <w:rPr>
          <w:b/>
          <w:bCs/>
        </w:rPr>
        <w:t>h</w:t>
      </w:r>
      <w:r>
        <w:rPr>
          <w:b/>
          <w:bCs/>
        </w:rPr>
        <w:t>umidity</w:t>
      </w:r>
      <w:proofErr w:type="spellEnd"/>
      <w:r>
        <w:rPr>
          <w:b/>
          <w:bCs/>
        </w:rPr>
        <w:t>();</w:t>
      </w:r>
    </w:p>
    <w:p w14:paraId="056F9F3F" w14:textId="77777777" w:rsidR="00626313" w:rsidRDefault="00626313" w:rsidP="00626313">
      <w:pPr>
        <w:pStyle w:val="ListParagraph"/>
        <w:rPr>
          <w:b/>
          <w:bCs/>
        </w:rPr>
      </w:pPr>
    </w:p>
    <w:p w14:paraId="263CF30E" w14:textId="77777777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 xml:space="preserve">        // Print data to console (optional)</w:t>
      </w:r>
    </w:p>
    <w:p w14:paraId="0B451849" w14:textId="2DA8524E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 xml:space="preserve">        </w:t>
      </w:r>
      <w:proofErr w:type="spellStart"/>
      <w:r w:rsidR="00700615">
        <w:rPr>
          <w:b/>
          <w:bCs/>
        </w:rPr>
        <w:t>p</w:t>
      </w:r>
      <w:r>
        <w:rPr>
          <w:b/>
          <w:bCs/>
        </w:rPr>
        <w:t>rintf</w:t>
      </w:r>
      <w:proofErr w:type="spellEnd"/>
      <w:r>
        <w:rPr>
          <w:b/>
          <w:bCs/>
        </w:rPr>
        <w:t>(“Temperature: %.2f °C, Humidity: %.2f%%\n”, temperature, humidity);</w:t>
      </w:r>
    </w:p>
    <w:p w14:paraId="74C164D5" w14:textId="77777777" w:rsidR="00626313" w:rsidRDefault="00626313" w:rsidP="00626313">
      <w:pPr>
        <w:pStyle w:val="ListParagraph"/>
        <w:rPr>
          <w:b/>
          <w:bCs/>
        </w:rPr>
      </w:pPr>
    </w:p>
    <w:p w14:paraId="3A46480C" w14:textId="49F1FE25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 xml:space="preserve">        // Send data to </w:t>
      </w:r>
      <w:r w:rsidR="008D1F0D">
        <w:rPr>
          <w:b/>
          <w:bCs/>
        </w:rPr>
        <w:t>IOT</w:t>
      </w:r>
      <w:r>
        <w:rPr>
          <w:b/>
          <w:bCs/>
        </w:rPr>
        <w:t xml:space="preserve"> </w:t>
      </w:r>
      <w:r w:rsidR="00A648AC">
        <w:rPr>
          <w:b/>
          <w:bCs/>
        </w:rPr>
        <w:t xml:space="preserve">device </w:t>
      </w:r>
    </w:p>
    <w:p w14:paraId="3546DA30" w14:textId="03EE982F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 xml:space="preserve">        </w:t>
      </w:r>
      <w:proofErr w:type="spellStart"/>
      <w:r>
        <w:rPr>
          <w:b/>
          <w:bCs/>
        </w:rPr>
        <w:t>send</w:t>
      </w:r>
      <w:r w:rsidR="008D1F0D">
        <w:rPr>
          <w:b/>
          <w:bCs/>
        </w:rPr>
        <w:t>d</w:t>
      </w:r>
      <w:r>
        <w:rPr>
          <w:b/>
          <w:bCs/>
        </w:rPr>
        <w:t>ata</w:t>
      </w:r>
      <w:r w:rsidR="008D1F0D">
        <w:rPr>
          <w:b/>
          <w:bCs/>
        </w:rPr>
        <w:t>t</w:t>
      </w:r>
      <w:r>
        <w:rPr>
          <w:b/>
          <w:bCs/>
        </w:rPr>
        <w:t>o</w:t>
      </w:r>
      <w:r w:rsidR="00582A30">
        <w:rPr>
          <w:b/>
          <w:bCs/>
        </w:rPr>
        <w:t>iot</w:t>
      </w:r>
      <w:proofErr w:type="spellEnd"/>
      <w:r>
        <w:rPr>
          <w:b/>
          <w:bCs/>
        </w:rPr>
        <w:t>(temperature, humidity);</w:t>
      </w:r>
    </w:p>
    <w:p w14:paraId="7A2D3781" w14:textId="77777777" w:rsidR="00626313" w:rsidRDefault="00626313" w:rsidP="00626313">
      <w:pPr>
        <w:pStyle w:val="ListParagraph"/>
        <w:rPr>
          <w:b/>
          <w:bCs/>
        </w:rPr>
      </w:pPr>
    </w:p>
    <w:p w14:paraId="33B7486D" w14:textId="77777777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 xml:space="preserve">        // Wait for a specified interval (e.g., 1 minute)</w:t>
      </w:r>
    </w:p>
    <w:p w14:paraId="19623B1E" w14:textId="727280A8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 xml:space="preserve">        Sleep(60);</w:t>
      </w:r>
    </w:p>
    <w:p w14:paraId="6882A63E" w14:textId="77777777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 xml:space="preserve">    }</w:t>
      </w:r>
    </w:p>
    <w:p w14:paraId="77308923" w14:textId="77777777" w:rsidR="00626313" w:rsidRDefault="00626313" w:rsidP="00626313">
      <w:pPr>
        <w:pStyle w:val="ListParagraph"/>
        <w:rPr>
          <w:b/>
          <w:bCs/>
        </w:rPr>
      </w:pPr>
    </w:p>
    <w:p w14:paraId="1C0A0425" w14:textId="0320558E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 xml:space="preserve">    Return 0;</w:t>
      </w:r>
    </w:p>
    <w:p w14:paraId="474DBFA8" w14:textId="77777777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>}</w:t>
      </w:r>
    </w:p>
    <w:p w14:paraId="0CBE5D10" w14:textId="7979CFD6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 xml:space="preserve">This is a basic template, and you would need to fill in the details for reading sensor data and sending it to your specific </w:t>
      </w:r>
      <w:proofErr w:type="spellStart"/>
      <w:r>
        <w:rPr>
          <w:b/>
          <w:bCs/>
        </w:rPr>
        <w:t>IoT</w:t>
      </w:r>
      <w:proofErr w:type="spellEnd"/>
      <w:r>
        <w:rPr>
          <w:b/>
          <w:bCs/>
        </w:rPr>
        <w:t xml:space="preserve"> </w:t>
      </w:r>
      <w:r w:rsidR="00582A30">
        <w:rPr>
          <w:b/>
          <w:bCs/>
        </w:rPr>
        <w:t>device</w:t>
      </w:r>
      <w:r>
        <w:rPr>
          <w:b/>
          <w:bCs/>
        </w:rPr>
        <w:t xml:space="preserve">. Make sure to include the necessary libraries for your sensors and </w:t>
      </w:r>
      <w:proofErr w:type="spellStart"/>
      <w:r>
        <w:rPr>
          <w:b/>
          <w:bCs/>
        </w:rPr>
        <w:t>IoT</w:t>
      </w:r>
      <w:proofErr w:type="spellEnd"/>
      <w:r>
        <w:rPr>
          <w:b/>
          <w:bCs/>
        </w:rPr>
        <w:t xml:space="preserve"> communication in your project.</w:t>
      </w:r>
    </w:p>
    <w:p w14:paraId="7E04D7CB" w14:textId="77777777" w:rsidR="00626313" w:rsidRDefault="00626313" w:rsidP="00626313">
      <w:pPr>
        <w:pStyle w:val="ListParagraph"/>
        <w:rPr>
          <w:b/>
          <w:bCs/>
        </w:rPr>
      </w:pPr>
    </w:p>
    <w:p w14:paraId="1AD794AA" w14:textId="77777777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 xml:space="preserve">Also, remember to handle errors, implement security measures, and consider power-saving strategies, depending on the requirements of your </w:t>
      </w:r>
      <w:proofErr w:type="spellStart"/>
      <w:r>
        <w:rPr>
          <w:b/>
          <w:bCs/>
        </w:rPr>
        <w:t>IoT</w:t>
      </w:r>
      <w:proofErr w:type="spellEnd"/>
      <w:r>
        <w:rPr>
          <w:b/>
          <w:bCs/>
        </w:rPr>
        <w:t xml:space="preserve"> project.</w:t>
      </w:r>
    </w:p>
    <w:p w14:paraId="5B6EF248" w14:textId="77777777" w:rsidR="00626313" w:rsidRDefault="00626313" w:rsidP="00626313">
      <w:pPr>
        <w:pStyle w:val="ListParagraph"/>
        <w:rPr>
          <w:b/>
          <w:bCs/>
        </w:rPr>
      </w:pPr>
    </w:p>
    <w:p w14:paraId="4A519AA8" w14:textId="77777777" w:rsidR="00626313" w:rsidRDefault="00626313" w:rsidP="00626313">
      <w:pPr>
        <w:pStyle w:val="ListParagraph"/>
        <w:rPr>
          <w:b/>
          <w:bCs/>
        </w:rPr>
      </w:pPr>
    </w:p>
    <w:p w14:paraId="37A70B74" w14:textId="77777777" w:rsidR="00626313" w:rsidRDefault="00626313" w:rsidP="00626313">
      <w:pPr>
        <w:pStyle w:val="ListParagraph"/>
        <w:rPr>
          <w:b/>
          <w:bCs/>
        </w:rPr>
      </w:pPr>
    </w:p>
    <w:p w14:paraId="1E6F349D" w14:textId="77777777" w:rsidR="00626313" w:rsidRDefault="00626313" w:rsidP="00626313">
      <w:pPr>
        <w:pStyle w:val="ListParagraph"/>
        <w:rPr>
          <w:b/>
          <w:bCs/>
        </w:rPr>
      </w:pPr>
    </w:p>
    <w:p w14:paraId="2B422BDA" w14:textId="45DA4AC0" w:rsidR="00626313" w:rsidRPr="008B72DB" w:rsidRDefault="00626313" w:rsidP="008B72DB">
      <w:pPr>
        <w:rPr>
          <w:b/>
          <w:bCs/>
        </w:rPr>
      </w:pPr>
    </w:p>
    <w:p w14:paraId="2499023E" w14:textId="3691F6DF" w:rsidR="00626313" w:rsidRPr="00C3376B" w:rsidRDefault="00C3376B" w:rsidP="00C3376B">
      <w:pPr>
        <w:rPr>
          <w:b/>
          <w:bCs/>
        </w:rPr>
      </w:pPr>
      <w:r>
        <w:rPr>
          <w:b/>
          <w:bCs/>
        </w:rPr>
        <w:t xml:space="preserve">To create a </w:t>
      </w:r>
      <w:r w:rsidR="00626313" w:rsidRPr="00C3376B">
        <w:rPr>
          <w:b/>
          <w:bCs/>
        </w:rPr>
        <w:t xml:space="preserve">C language code for environmental monitoring to find temperature, humidity using </w:t>
      </w:r>
      <w:r>
        <w:rPr>
          <w:b/>
          <w:bCs/>
        </w:rPr>
        <w:t>IOT</w:t>
      </w:r>
    </w:p>
    <w:p w14:paraId="1CF7D945" w14:textId="77777777" w:rsidR="00626313" w:rsidRDefault="00626313" w:rsidP="00626313">
      <w:pPr>
        <w:pStyle w:val="ListParagraph"/>
        <w:rPr>
          <w:b/>
          <w:bCs/>
        </w:rPr>
      </w:pPr>
    </w:p>
    <w:p w14:paraId="6B56F040" w14:textId="26729399" w:rsidR="00626313" w:rsidRPr="008B72DB" w:rsidRDefault="00626313" w:rsidP="008B72DB">
      <w:pPr>
        <w:rPr>
          <w:b/>
          <w:bCs/>
        </w:rPr>
      </w:pPr>
    </w:p>
    <w:p w14:paraId="014BAC55" w14:textId="3D3AE11A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 xml:space="preserve">Creating a complete C code for an environmental monitoring project involves a bit more detail, and it greatly depends on the specific hardware and </w:t>
      </w:r>
      <w:proofErr w:type="spellStart"/>
      <w:r>
        <w:rPr>
          <w:b/>
          <w:bCs/>
        </w:rPr>
        <w:t>IoT</w:t>
      </w:r>
      <w:proofErr w:type="spellEnd"/>
      <w:r>
        <w:rPr>
          <w:b/>
          <w:bCs/>
        </w:rPr>
        <w:t xml:space="preserve"> platform you’re using. Below is a simplified example using hypothetical functions for reading temperature and humidity, as well as sending data to an imaginary </w:t>
      </w:r>
      <w:proofErr w:type="spellStart"/>
      <w:r>
        <w:rPr>
          <w:b/>
          <w:bCs/>
        </w:rPr>
        <w:t>IoT</w:t>
      </w:r>
      <w:proofErr w:type="spellEnd"/>
      <w:r>
        <w:rPr>
          <w:b/>
          <w:bCs/>
        </w:rPr>
        <w:t xml:space="preserve"> platform.</w:t>
      </w:r>
    </w:p>
    <w:p w14:paraId="4F1EEDB4" w14:textId="77777777" w:rsidR="00626313" w:rsidRDefault="00626313" w:rsidP="00626313">
      <w:pPr>
        <w:pStyle w:val="ListParagraph"/>
        <w:rPr>
          <w:b/>
          <w:bCs/>
        </w:rPr>
      </w:pPr>
    </w:p>
    <w:p w14:paraId="2973CCD2" w14:textId="655B7A07" w:rsidR="00626313" w:rsidRPr="00C3376B" w:rsidRDefault="00626313" w:rsidP="00C3376B">
      <w:pPr>
        <w:pStyle w:val="ListParagraph"/>
        <w:rPr>
          <w:b/>
          <w:bCs/>
        </w:rPr>
      </w:pPr>
    </w:p>
    <w:p w14:paraId="5A85613D" w14:textId="1D636AB7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>#include&lt;stdio.h&gt;</w:t>
      </w:r>
    </w:p>
    <w:p w14:paraId="49F04FE7" w14:textId="7B5BA96C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>#include&lt;stdlib.h&gt;</w:t>
      </w:r>
    </w:p>
    <w:p w14:paraId="23363C98" w14:textId="0A019FC9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>#include&lt;stdint.h&gt;</w:t>
      </w:r>
    </w:p>
    <w:p w14:paraId="72BF475E" w14:textId="067F9869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>#include&lt;unistd.h&gt;</w:t>
      </w:r>
    </w:p>
    <w:p w14:paraId="2F21CB2C" w14:textId="77777777" w:rsidR="00626313" w:rsidRDefault="00626313" w:rsidP="00626313">
      <w:pPr>
        <w:pStyle w:val="ListParagraph"/>
        <w:rPr>
          <w:b/>
          <w:bCs/>
        </w:rPr>
      </w:pPr>
    </w:p>
    <w:p w14:paraId="3E7C31B9" w14:textId="77777777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>// Function to read temperature from sensor</w:t>
      </w:r>
    </w:p>
    <w:p w14:paraId="688224B1" w14:textId="77777777" w:rsidR="00C2160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 xml:space="preserve">Float </w:t>
      </w:r>
      <w:proofErr w:type="spellStart"/>
      <w:r>
        <w:rPr>
          <w:b/>
          <w:bCs/>
        </w:rPr>
        <w:t>read</w:t>
      </w:r>
      <w:r w:rsidR="00C21603">
        <w:rPr>
          <w:b/>
          <w:bCs/>
        </w:rPr>
        <w:t>t</w:t>
      </w:r>
      <w:r>
        <w:rPr>
          <w:b/>
          <w:bCs/>
        </w:rPr>
        <w:t>emperature</w:t>
      </w:r>
      <w:proofErr w:type="spellEnd"/>
      <w:r>
        <w:rPr>
          <w:b/>
          <w:bCs/>
        </w:rPr>
        <w:t xml:space="preserve">() </w:t>
      </w:r>
    </w:p>
    <w:p w14:paraId="3D8C5EC6" w14:textId="69BF3C88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>{</w:t>
      </w:r>
    </w:p>
    <w:p w14:paraId="4D1CA03B" w14:textId="77777777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 xml:space="preserve">    // Implement code to read temperature from your sensor</w:t>
      </w:r>
    </w:p>
    <w:p w14:paraId="5E3BCA27" w14:textId="77777777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 xml:space="preserve">    // For example, you might use a temperature sensor library or interact with a hardware interface</w:t>
      </w:r>
    </w:p>
    <w:p w14:paraId="36C72863" w14:textId="77777777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 xml:space="preserve">    // Replace the following line with your actual sensor reading code</w:t>
      </w:r>
    </w:p>
    <w:p w14:paraId="11653F3A" w14:textId="56549E7A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 xml:space="preserve">    Return 25.5;</w:t>
      </w:r>
    </w:p>
    <w:p w14:paraId="74373EB4" w14:textId="77777777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>}</w:t>
      </w:r>
    </w:p>
    <w:p w14:paraId="066D66CC" w14:textId="77777777" w:rsidR="00626313" w:rsidRDefault="00626313" w:rsidP="00626313">
      <w:pPr>
        <w:pStyle w:val="ListParagraph"/>
        <w:rPr>
          <w:b/>
          <w:bCs/>
        </w:rPr>
      </w:pPr>
    </w:p>
    <w:p w14:paraId="2E0D46B3" w14:textId="77777777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>// Function to read humidity from sensor</w:t>
      </w:r>
    </w:p>
    <w:p w14:paraId="5E8E3130" w14:textId="77777777" w:rsidR="00D41818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 xml:space="preserve">Float </w:t>
      </w:r>
      <w:proofErr w:type="spellStart"/>
      <w:r>
        <w:rPr>
          <w:b/>
          <w:bCs/>
        </w:rPr>
        <w:t>read</w:t>
      </w:r>
      <w:r w:rsidR="00D41818">
        <w:rPr>
          <w:b/>
          <w:bCs/>
        </w:rPr>
        <w:t>h</w:t>
      </w:r>
      <w:r>
        <w:rPr>
          <w:b/>
          <w:bCs/>
        </w:rPr>
        <w:t>umidity</w:t>
      </w:r>
      <w:proofErr w:type="spellEnd"/>
      <w:r>
        <w:rPr>
          <w:b/>
          <w:bCs/>
        </w:rPr>
        <w:t>()</w:t>
      </w:r>
    </w:p>
    <w:p w14:paraId="4E5E0968" w14:textId="42AF6A4F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 xml:space="preserve"> {</w:t>
      </w:r>
    </w:p>
    <w:p w14:paraId="089BC675" w14:textId="77777777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 xml:space="preserve">    // Implement code to read humidity from your sensor</w:t>
      </w:r>
    </w:p>
    <w:p w14:paraId="5B192AA7" w14:textId="77777777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 xml:space="preserve">    // Replace the following line with your actual sensor reading code</w:t>
      </w:r>
    </w:p>
    <w:p w14:paraId="6F8632B0" w14:textId="7449BA39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 xml:space="preserve">    Return 60.0;</w:t>
      </w:r>
    </w:p>
    <w:p w14:paraId="0A538AF8" w14:textId="77777777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>}</w:t>
      </w:r>
    </w:p>
    <w:p w14:paraId="4206F754" w14:textId="77777777" w:rsidR="00626313" w:rsidRDefault="00626313" w:rsidP="00626313">
      <w:pPr>
        <w:pStyle w:val="ListParagraph"/>
        <w:rPr>
          <w:b/>
          <w:bCs/>
        </w:rPr>
      </w:pPr>
    </w:p>
    <w:p w14:paraId="204B23F0" w14:textId="1ECC3113" w:rsidR="00626313" w:rsidRDefault="00626313" w:rsidP="00626313">
      <w:pPr>
        <w:pStyle w:val="ListParagraph"/>
        <w:rPr>
          <w:b/>
          <w:bCs/>
        </w:rPr>
      </w:pPr>
      <w:r>
        <w:rPr>
          <w:b/>
          <w:bCs/>
        </w:rPr>
        <w:t xml:space="preserve">// Function to send data to </w:t>
      </w:r>
      <w:proofErr w:type="spellStart"/>
      <w:r>
        <w:rPr>
          <w:b/>
          <w:bCs/>
        </w:rPr>
        <w:t>IoT</w:t>
      </w:r>
      <w:proofErr w:type="spellEnd"/>
      <w:r>
        <w:rPr>
          <w:b/>
          <w:bCs/>
        </w:rPr>
        <w:t xml:space="preserve"> platform </w:t>
      </w:r>
    </w:p>
    <w:p w14:paraId="7DAE8088" w14:textId="77777777" w:rsidR="00626313" w:rsidRDefault="00626313" w:rsidP="00626313">
      <w:pPr>
        <w:pStyle w:val="ListParagraph"/>
        <w:rPr>
          <w:b/>
          <w:bCs/>
        </w:rPr>
      </w:pPr>
    </w:p>
    <w:p w14:paraId="2A85D326" w14:textId="77777777" w:rsidR="00626313" w:rsidRDefault="00626313" w:rsidP="00626313">
      <w:pPr>
        <w:pStyle w:val="ListParagraph"/>
        <w:rPr>
          <w:b/>
          <w:bCs/>
        </w:rPr>
      </w:pPr>
    </w:p>
    <w:p w14:paraId="6B02284D" w14:textId="77777777" w:rsidR="00626313" w:rsidRDefault="00626313" w:rsidP="00626313">
      <w:pPr>
        <w:pStyle w:val="ListParagraph"/>
        <w:rPr>
          <w:b/>
          <w:bCs/>
        </w:rPr>
      </w:pPr>
    </w:p>
    <w:p w14:paraId="4CD10776" w14:textId="7CF360AB" w:rsidR="00626313" w:rsidRPr="00E3367E" w:rsidRDefault="00E3367E" w:rsidP="00626313">
      <w:pPr>
        <w:pStyle w:val="ListParagraph"/>
        <w:rPr>
          <w:b/>
          <w:bCs/>
          <w:color w:val="003863" w:themeColor="accent1" w:themeShade="80"/>
          <w:sz w:val="72"/>
          <w:szCs w:val="72"/>
        </w:rPr>
      </w:pPr>
      <w:r>
        <w:rPr>
          <w:b/>
          <w:bCs/>
        </w:rPr>
        <w:t xml:space="preserve">                           </w:t>
      </w:r>
      <w:r>
        <w:rPr>
          <w:b/>
          <w:bCs/>
          <w:color w:val="003863" w:themeColor="accent1" w:themeShade="80"/>
          <w:sz w:val="72"/>
          <w:szCs w:val="72"/>
        </w:rPr>
        <w:t>T</w:t>
      </w:r>
      <w:r w:rsidR="009034EB">
        <w:rPr>
          <w:b/>
          <w:bCs/>
          <w:color w:val="003863" w:themeColor="accent1" w:themeShade="80"/>
          <w:sz w:val="72"/>
          <w:szCs w:val="72"/>
        </w:rPr>
        <w:t xml:space="preserve">HANKYOU </w:t>
      </w:r>
    </w:p>
    <w:p w14:paraId="718ED4DA" w14:textId="09B83915" w:rsidR="00D41818" w:rsidRPr="00D41818" w:rsidRDefault="00D41818" w:rsidP="00D41818">
      <w:pPr>
        <w:rPr>
          <w:b/>
          <w:bCs/>
        </w:rPr>
      </w:pPr>
    </w:p>
    <w:p w14:paraId="260D2FE5" w14:textId="77777777" w:rsidR="00626313" w:rsidRDefault="00626313" w:rsidP="00626313">
      <w:pPr>
        <w:pStyle w:val="ListParagraph"/>
        <w:rPr>
          <w:b/>
          <w:bCs/>
        </w:rPr>
      </w:pPr>
    </w:p>
    <w:p w14:paraId="2C2FF093" w14:textId="77777777" w:rsidR="00626313" w:rsidRDefault="00626313" w:rsidP="00626313">
      <w:pPr>
        <w:pStyle w:val="ListParagraph"/>
        <w:rPr>
          <w:b/>
          <w:bCs/>
        </w:rPr>
      </w:pPr>
    </w:p>
    <w:sectPr w:rsidR="00626313">
      <w:footerReference w:type="default" r:id="rId7"/>
      <w:footerReference w:type="first" r:id="rId8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E5A49" w14:textId="77777777" w:rsidR="00170A1C" w:rsidRDefault="00170A1C">
      <w:pPr>
        <w:spacing w:before="0" w:after="0" w:line="240" w:lineRule="auto"/>
      </w:pPr>
      <w:r>
        <w:separator/>
      </w:r>
    </w:p>
    <w:p w14:paraId="540A88A5" w14:textId="77777777" w:rsidR="00170A1C" w:rsidRDefault="00170A1C"/>
  </w:endnote>
  <w:endnote w:type="continuationSeparator" w:id="0">
    <w:p w14:paraId="49A2D30C" w14:textId="77777777" w:rsidR="00170A1C" w:rsidRDefault="00170A1C">
      <w:pPr>
        <w:spacing w:before="0" w:after="0" w:line="240" w:lineRule="auto"/>
      </w:pPr>
      <w:r>
        <w:continuationSeparator/>
      </w:r>
    </w:p>
    <w:p w14:paraId="0687548C" w14:textId="77777777" w:rsidR="00170A1C" w:rsidRDefault="00170A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105A34" w14:textId="77777777" w:rsidR="00B5632C" w:rsidRDefault="00B53B7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C4C7E" w14:textId="77777777" w:rsidR="00B5632C" w:rsidRDefault="00B53B7A">
    <w:pPr>
      <w:pStyle w:val="Footer"/>
    </w:pPr>
    <w:sdt>
      <w:sdtPr>
        <w:id w:val="7803617"/>
        <w:temporary/>
        <w:showingPlcHdr/>
        <w15:appearance w15:val="hidden"/>
      </w:sdtPr>
      <w:sdtEndPr/>
      <w:sdtContent>
        <w:r>
          <w:t>Address | City, St Zip Code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E41F0" w14:textId="77777777" w:rsidR="00170A1C" w:rsidRDefault="00170A1C">
      <w:pPr>
        <w:spacing w:before="0" w:after="0" w:line="240" w:lineRule="auto"/>
      </w:pPr>
      <w:r>
        <w:separator/>
      </w:r>
    </w:p>
    <w:p w14:paraId="71A43886" w14:textId="77777777" w:rsidR="00170A1C" w:rsidRDefault="00170A1C"/>
  </w:footnote>
  <w:footnote w:type="continuationSeparator" w:id="0">
    <w:p w14:paraId="1EFFC570" w14:textId="77777777" w:rsidR="00170A1C" w:rsidRDefault="00170A1C">
      <w:pPr>
        <w:spacing w:before="0" w:after="0" w:line="240" w:lineRule="auto"/>
      </w:pPr>
      <w:r>
        <w:continuationSeparator/>
      </w:r>
    </w:p>
    <w:p w14:paraId="554628F6" w14:textId="77777777" w:rsidR="00170A1C" w:rsidRDefault="00170A1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B632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A46F3"/>
    <w:multiLevelType w:val="hybridMultilevel"/>
    <w:tmpl w:val="3E663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18D86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519691">
    <w:abstractNumId w:val="1"/>
  </w:num>
  <w:num w:numId="2" w16cid:durableId="217671940">
    <w:abstractNumId w:val="4"/>
  </w:num>
  <w:num w:numId="3" w16cid:durableId="354815360">
    <w:abstractNumId w:val="0"/>
  </w:num>
  <w:num w:numId="4" w16cid:durableId="1147747577">
    <w:abstractNumId w:val="6"/>
  </w:num>
  <w:num w:numId="5" w16cid:durableId="1741900374">
    <w:abstractNumId w:val="5"/>
  </w:num>
  <w:num w:numId="6" w16cid:durableId="1898586114">
    <w:abstractNumId w:val="8"/>
  </w:num>
  <w:num w:numId="7" w16cid:durableId="1887637824">
    <w:abstractNumId w:val="2"/>
  </w:num>
  <w:num w:numId="8" w16cid:durableId="369378092">
    <w:abstractNumId w:val="9"/>
  </w:num>
  <w:num w:numId="9" w16cid:durableId="701051851">
    <w:abstractNumId w:val="7"/>
  </w:num>
  <w:num w:numId="10" w16cid:durableId="412246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1C"/>
    <w:rsid w:val="00001EA2"/>
    <w:rsid w:val="00004BC2"/>
    <w:rsid w:val="00095C51"/>
    <w:rsid w:val="000C2FB4"/>
    <w:rsid w:val="00101D40"/>
    <w:rsid w:val="00125B76"/>
    <w:rsid w:val="00144016"/>
    <w:rsid w:val="00170A1C"/>
    <w:rsid w:val="00175519"/>
    <w:rsid w:val="00213AF6"/>
    <w:rsid w:val="00233791"/>
    <w:rsid w:val="003217FC"/>
    <w:rsid w:val="00344F36"/>
    <w:rsid w:val="00351A86"/>
    <w:rsid w:val="00374730"/>
    <w:rsid w:val="003819F5"/>
    <w:rsid w:val="00384F31"/>
    <w:rsid w:val="004D7A9F"/>
    <w:rsid w:val="00582A30"/>
    <w:rsid w:val="005B303F"/>
    <w:rsid w:val="005F7614"/>
    <w:rsid w:val="005F7B73"/>
    <w:rsid w:val="00626313"/>
    <w:rsid w:val="006626A2"/>
    <w:rsid w:val="00700615"/>
    <w:rsid w:val="0071265B"/>
    <w:rsid w:val="00771297"/>
    <w:rsid w:val="00857E28"/>
    <w:rsid w:val="00887200"/>
    <w:rsid w:val="008903E7"/>
    <w:rsid w:val="008B633B"/>
    <w:rsid w:val="008B72DB"/>
    <w:rsid w:val="008D1F0D"/>
    <w:rsid w:val="009034EB"/>
    <w:rsid w:val="0091667E"/>
    <w:rsid w:val="00976152"/>
    <w:rsid w:val="00984A85"/>
    <w:rsid w:val="00987A4A"/>
    <w:rsid w:val="00A648AC"/>
    <w:rsid w:val="00A8060F"/>
    <w:rsid w:val="00AB2AC8"/>
    <w:rsid w:val="00AD50E3"/>
    <w:rsid w:val="00B24C4C"/>
    <w:rsid w:val="00B5632C"/>
    <w:rsid w:val="00B80605"/>
    <w:rsid w:val="00C21603"/>
    <w:rsid w:val="00C3376B"/>
    <w:rsid w:val="00CB61BE"/>
    <w:rsid w:val="00CC503B"/>
    <w:rsid w:val="00D13B07"/>
    <w:rsid w:val="00D41818"/>
    <w:rsid w:val="00D64F27"/>
    <w:rsid w:val="00E201D6"/>
    <w:rsid w:val="00E2278E"/>
    <w:rsid w:val="00E24D5B"/>
    <w:rsid w:val="00E3367E"/>
    <w:rsid w:val="00E9102B"/>
    <w:rsid w:val="00F0228C"/>
    <w:rsid w:val="00F4440C"/>
    <w:rsid w:val="00F61183"/>
    <w:rsid w:val="00F62C8D"/>
    <w:rsid w:val="00F9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B230BC7"/>
  <w15:chartTrackingRefBased/>
  <w15:docId w15:val="{0A2948BC-1AED-2849-B679-60ACBE79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ListParagraph">
    <w:name w:val="List Paragraph"/>
    <w:basedOn w:val="Normal"/>
    <w:uiPriority w:val="34"/>
    <w:unhideWhenUsed/>
    <w:qFormat/>
    <w:rsid w:val="00E227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473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2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36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  <w:div w:id="11165568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03398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57717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617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503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295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07100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  <w:div w:id="147910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17080121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735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735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123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9921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168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615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5706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10164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64056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105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21071177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383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547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1236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1685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587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341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31859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75992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71582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FF4C8B8A-CBCA-3343-AB8A-CB97720BBB84%7dtf50002024.dotx" TargetMode="External" 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%7bFF4C8B8A-CBCA-3343-AB8A-CB97720BBB84%7dtf50002024.dotx</Template>
  <TotalTime>1</TotalTime>
  <Pages>1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ssrimarutha@gmail.com</dc:creator>
  <cp:keywords/>
  <dc:description/>
  <cp:lastModifiedBy>ssrimarutha@gmail.com</cp:lastModifiedBy>
  <cp:revision>2</cp:revision>
  <dcterms:created xsi:type="dcterms:W3CDTF">2023-11-23T07:08:00Z</dcterms:created>
  <dcterms:modified xsi:type="dcterms:W3CDTF">2023-11-23T07:08:00Z</dcterms:modified>
</cp:coreProperties>
</file>